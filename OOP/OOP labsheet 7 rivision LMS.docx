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94" w:rsidRPr="00A64DF3" w:rsidRDefault="00AE1294" w:rsidP="00E21A45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31" w:color="auto"/>
        </w:pBdr>
        <w:rPr>
          <w:sz w:val="24"/>
          <w:szCs w:val="24"/>
        </w:rPr>
      </w:pPr>
      <w:r w:rsidRPr="00A64DF3">
        <w:rPr>
          <w:sz w:val="24"/>
          <w:szCs w:val="24"/>
        </w:rPr>
        <w:t>Higher National Diploma in Information Technology</w:t>
      </w:r>
    </w:p>
    <w:p w:rsidR="00AE1294" w:rsidRPr="00A64DF3" w:rsidRDefault="00AE1294" w:rsidP="00E21A45">
      <w:pPr>
        <w:jc w:val="both"/>
        <w:rPr>
          <w:b/>
          <w:sz w:val="24"/>
          <w:szCs w:val="24"/>
          <w:u w:val="single"/>
        </w:rPr>
      </w:pPr>
    </w:p>
    <w:p w:rsidR="00304A35" w:rsidRPr="00A64DF3" w:rsidRDefault="00E74EB4" w:rsidP="00E21A45">
      <w:pPr>
        <w:jc w:val="center"/>
        <w:rPr>
          <w:b/>
          <w:sz w:val="24"/>
          <w:szCs w:val="24"/>
          <w:u w:val="single"/>
        </w:rPr>
      </w:pPr>
      <w:r w:rsidRPr="00A64DF3">
        <w:rPr>
          <w:b/>
          <w:sz w:val="24"/>
          <w:szCs w:val="24"/>
          <w:u w:val="single"/>
        </w:rPr>
        <w:t>Object Oriented</w:t>
      </w:r>
      <w:r w:rsidR="00304A35" w:rsidRPr="00A64DF3">
        <w:rPr>
          <w:b/>
          <w:sz w:val="24"/>
          <w:szCs w:val="24"/>
          <w:u w:val="single"/>
        </w:rPr>
        <w:t xml:space="preserve"> Programming</w:t>
      </w:r>
    </w:p>
    <w:p w:rsidR="00304A35" w:rsidRPr="00A64DF3" w:rsidRDefault="00304A35" w:rsidP="00E21A45">
      <w:pPr>
        <w:jc w:val="center"/>
        <w:rPr>
          <w:b/>
          <w:sz w:val="24"/>
          <w:szCs w:val="24"/>
          <w:u w:val="single"/>
        </w:rPr>
      </w:pPr>
      <w:r w:rsidRPr="00A64DF3">
        <w:rPr>
          <w:b/>
          <w:sz w:val="24"/>
          <w:szCs w:val="24"/>
          <w:u w:val="single"/>
        </w:rPr>
        <w:t xml:space="preserve">Lab Sheet </w:t>
      </w:r>
      <w:r w:rsidR="00E21A45" w:rsidRPr="00A64DF3">
        <w:rPr>
          <w:b/>
          <w:sz w:val="24"/>
          <w:szCs w:val="24"/>
          <w:u w:val="single"/>
        </w:rPr>
        <w:t>0</w:t>
      </w:r>
      <w:r w:rsidR="00BD4477" w:rsidRPr="00A64DF3">
        <w:rPr>
          <w:b/>
          <w:sz w:val="24"/>
          <w:szCs w:val="24"/>
          <w:u w:val="single"/>
        </w:rPr>
        <w:t xml:space="preserve">7 - </w:t>
      </w:r>
      <w:r w:rsidR="00AF325E" w:rsidRPr="00A64DF3">
        <w:rPr>
          <w:b/>
          <w:sz w:val="24"/>
          <w:szCs w:val="24"/>
          <w:u w:val="single"/>
        </w:rPr>
        <w:t>Revision</w:t>
      </w:r>
    </w:p>
    <w:p w:rsidR="00304A35" w:rsidRPr="00A64DF3" w:rsidRDefault="00304A35" w:rsidP="00E21A45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D4477" w:rsidRPr="00A64DF3" w:rsidRDefault="00AF325E" w:rsidP="00AF32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A64DF3">
        <w:rPr>
          <w:rFonts w:ascii="Times New Roman" w:eastAsia="Times New Roman" w:hAnsi="Times New Roman"/>
          <w:sz w:val="24"/>
          <w:szCs w:val="24"/>
        </w:rPr>
        <w:t xml:space="preserve">Using a single </w:t>
      </w:r>
      <w:r w:rsidRPr="00A64DF3">
        <w:rPr>
          <w:rFonts w:ascii="Times New Roman" w:eastAsia="Times New Roman" w:hAnsi="Times New Roman"/>
          <w:i/>
          <w:iCs/>
          <w:sz w:val="24"/>
          <w:szCs w:val="24"/>
        </w:rPr>
        <w:t xml:space="preserve">System.out.print </w:t>
      </w:r>
      <w:r w:rsidRPr="00A64DF3">
        <w:rPr>
          <w:rFonts w:ascii="Times New Roman" w:eastAsia="Times New Roman" w:hAnsi="Times New Roman"/>
          <w:sz w:val="24"/>
          <w:szCs w:val="24"/>
        </w:rPr>
        <w:t>statement create following output(Hint: use escape sequence characters)</w:t>
      </w:r>
    </w:p>
    <w:p w:rsidR="00AF325E" w:rsidRPr="00A64DF3" w:rsidRDefault="00AF325E" w:rsidP="00AF325E">
      <w:pPr>
        <w:jc w:val="both"/>
        <w:rPr>
          <w:b/>
          <w:bCs/>
          <w:sz w:val="24"/>
          <w:szCs w:val="24"/>
        </w:rPr>
      </w:pPr>
    </w:p>
    <w:p w:rsidR="00AF325E" w:rsidRPr="00A64DF3" w:rsidRDefault="00AF325E" w:rsidP="00AF325E">
      <w:pPr>
        <w:ind w:left="720"/>
        <w:jc w:val="both"/>
        <w:rPr>
          <w:b/>
          <w:bCs/>
          <w:sz w:val="24"/>
          <w:szCs w:val="24"/>
        </w:rPr>
      </w:pPr>
      <w:r w:rsidRPr="00A64DF3">
        <w:rPr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1657350" cy="8858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5E" w:rsidRPr="00A64DF3" w:rsidRDefault="00AF325E" w:rsidP="00AF325E">
      <w:pPr>
        <w:ind w:left="720"/>
        <w:jc w:val="both"/>
        <w:rPr>
          <w:b/>
          <w:bCs/>
          <w:sz w:val="24"/>
          <w:szCs w:val="24"/>
        </w:rPr>
      </w:pPr>
    </w:p>
    <w:p w:rsidR="00AF325E" w:rsidRPr="00A64DF3" w:rsidRDefault="00AF325E" w:rsidP="00AF325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64DF3">
        <w:rPr>
          <w:rFonts w:ascii="Times New Roman" w:hAnsi="Times New Roman"/>
          <w:sz w:val="24"/>
          <w:szCs w:val="24"/>
        </w:rPr>
        <w:t xml:space="preserve">Write an application to display your first pay as a Java programmer. Use “FirstPay” as the class name. Define </w:t>
      </w:r>
      <w:r w:rsidRPr="00A64DF3">
        <w:rPr>
          <w:rFonts w:ascii="Times New Roman" w:hAnsi="Times New Roman"/>
          <w:i/>
          <w:sz w:val="24"/>
          <w:szCs w:val="24"/>
        </w:rPr>
        <w:t>integer</w:t>
      </w:r>
      <w:r w:rsidRPr="00A64DF3">
        <w:rPr>
          <w:rFonts w:ascii="Times New Roman" w:hAnsi="Times New Roman"/>
          <w:sz w:val="24"/>
          <w:szCs w:val="24"/>
        </w:rPr>
        <w:t xml:space="preserve"> variables that hold your hourly rate of pay, and number of hours worked. Also declare a constant to hold the tax rate of 50%. (This needs to be defined as a </w:t>
      </w:r>
      <w:r w:rsidRPr="00A64DF3">
        <w:rPr>
          <w:rFonts w:ascii="Times New Roman" w:hAnsi="Times New Roman"/>
          <w:i/>
          <w:sz w:val="24"/>
          <w:szCs w:val="24"/>
        </w:rPr>
        <w:t>double</w:t>
      </w:r>
      <w:r w:rsidRPr="00A64DF3">
        <w:rPr>
          <w:rFonts w:ascii="Times New Roman" w:hAnsi="Times New Roman"/>
          <w:sz w:val="24"/>
          <w:szCs w:val="24"/>
        </w:rPr>
        <w:t xml:space="preserve">. How do you store 50% as a decimal?). 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Now do the calculations so you can display the variables (</w:t>
      </w:r>
      <w:r w:rsidRPr="00A64DF3">
        <w:rPr>
          <w:i/>
          <w:sz w:val="24"/>
          <w:szCs w:val="24"/>
        </w:rPr>
        <w:t>doubles</w:t>
      </w:r>
      <w:r w:rsidRPr="00A64DF3">
        <w:rPr>
          <w:sz w:val="24"/>
          <w:szCs w:val="24"/>
        </w:rPr>
        <w:t>) for the amount of tax payable and your net pay (ie your pay after tax has been deducted).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 xml:space="preserve">Display exactly as below including the amounts after the dollar signs: 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 xml:space="preserve">Gross pay ….. $ 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Tax deducted  $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Net pay …….. $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64DF3">
        <w:rPr>
          <w:rFonts w:ascii="Times New Roman" w:hAnsi="Times New Roman"/>
          <w:sz w:val="24"/>
          <w:szCs w:val="24"/>
        </w:rPr>
        <w:t xml:space="preserve">Write an application that converts a specified number of seconds to hours:minutes:seconds. 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 xml:space="preserve">Create an </w:t>
      </w:r>
      <w:r w:rsidRPr="00A64DF3">
        <w:rPr>
          <w:i/>
          <w:sz w:val="24"/>
          <w:szCs w:val="24"/>
        </w:rPr>
        <w:t>integer</w:t>
      </w:r>
      <w:r w:rsidRPr="00A64DF3">
        <w:rPr>
          <w:sz w:val="24"/>
          <w:szCs w:val="24"/>
        </w:rPr>
        <w:t xml:space="preserve"> variable named time and take input from the user which is a number of seconds. Now convert this into the outputs (</w:t>
      </w:r>
      <w:r w:rsidRPr="00A64DF3">
        <w:rPr>
          <w:i/>
          <w:sz w:val="24"/>
          <w:szCs w:val="24"/>
        </w:rPr>
        <w:t>integers</w:t>
      </w:r>
      <w:r w:rsidRPr="00A64DF3">
        <w:rPr>
          <w:sz w:val="24"/>
          <w:szCs w:val="24"/>
        </w:rPr>
        <w:t xml:space="preserve">) using both division and the remainder operator ie dividing time by the number of seconds in an hour gives hours. Doing the same operation but using the remainder operator (%) gives the seconds remaining. 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Use exactly the same format as shown below: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4220 seconds = 1:10:20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AF325E" w:rsidRPr="00A64DF3" w:rsidRDefault="00AF325E" w:rsidP="00AF325E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75 seconds = 0:1:15</w:t>
      </w:r>
    </w:p>
    <w:p w:rsidR="00AF325E" w:rsidRPr="00A64DF3" w:rsidRDefault="00AF325E" w:rsidP="00AF325E">
      <w:pPr>
        <w:ind w:left="720"/>
        <w:rPr>
          <w:sz w:val="24"/>
          <w:szCs w:val="24"/>
        </w:rPr>
      </w:pPr>
    </w:p>
    <w:p w:rsidR="00D73003" w:rsidRPr="00A64DF3" w:rsidRDefault="00D73003" w:rsidP="00D7300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A64DF3">
        <w:rPr>
          <w:rFonts w:ascii="Times New Roman" w:hAnsi="Times New Roman"/>
          <w:sz w:val="24"/>
          <w:szCs w:val="24"/>
        </w:rPr>
        <w:t>Write a program that produces the following pattern, by using the</w:t>
      </w: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A64DF3">
        <w:rPr>
          <w:sz w:val="24"/>
          <w:szCs w:val="24"/>
        </w:rPr>
        <w:t xml:space="preserve">statement System.out.print("*"); only once. Try it using nested </w:t>
      </w:r>
      <w:r w:rsidRPr="00A64DF3">
        <w:rPr>
          <w:i/>
          <w:sz w:val="24"/>
          <w:szCs w:val="24"/>
        </w:rPr>
        <w:t>for</w:t>
      </w:r>
      <w:r w:rsidRPr="00A64DF3">
        <w:rPr>
          <w:sz w:val="24"/>
          <w:szCs w:val="24"/>
        </w:rPr>
        <w:t xml:space="preserve"> loops (easiest), then using nested </w:t>
      </w:r>
      <w:r w:rsidRPr="00A64DF3">
        <w:rPr>
          <w:i/>
          <w:iCs/>
          <w:sz w:val="24"/>
          <w:szCs w:val="24"/>
        </w:rPr>
        <w:t>while</w:t>
      </w:r>
      <w:r w:rsidRPr="00A64DF3">
        <w:rPr>
          <w:sz w:val="24"/>
          <w:szCs w:val="24"/>
        </w:rPr>
        <w:t xml:space="preserve"> loops for comparison. For the </w:t>
      </w:r>
      <w:r w:rsidRPr="00A64DF3">
        <w:rPr>
          <w:i/>
          <w:sz w:val="24"/>
          <w:szCs w:val="24"/>
        </w:rPr>
        <w:t>while</w:t>
      </w:r>
      <w:r w:rsidRPr="00A64DF3">
        <w:rPr>
          <w:sz w:val="24"/>
          <w:szCs w:val="24"/>
        </w:rPr>
        <w:t xml:space="preserve"> you will see you need to explicitly reset the counting variable in the inner loop.</w:t>
      </w: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A64DF3">
        <w:rPr>
          <w:sz w:val="24"/>
          <w:szCs w:val="24"/>
        </w:rPr>
        <w:lastRenderedPageBreak/>
        <w:t>*****</w:t>
      </w: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A64DF3">
        <w:rPr>
          <w:sz w:val="24"/>
          <w:szCs w:val="24"/>
        </w:rPr>
        <w:t>*****</w:t>
      </w: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A64DF3">
        <w:rPr>
          <w:sz w:val="24"/>
          <w:szCs w:val="24"/>
        </w:rPr>
        <w:t>*****</w:t>
      </w: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A64DF3">
        <w:rPr>
          <w:sz w:val="24"/>
          <w:szCs w:val="24"/>
        </w:rPr>
        <w:t>*****</w:t>
      </w:r>
    </w:p>
    <w:p w:rsidR="00D73003" w:rsidRPr="00A64DF3" w:rsidRDefault="00D73003" w:rsidP="00D7300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A64DF3">
        <w:rPr>
          <w:sz w:val="24"/>
          <w:szCs w:val="24"/>
        </w:rPr>
        <w:t>*****</w:t>
      </w:r>
    </w:p>
    <w:p w:rsidR="0051765F" w:rsidRPr="00A64DF3" w:rsidRDefault="0051765F" w:rsidP="0051765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64DF3">
        <w:rPr>
          <w:rFonts w:ascii="Times New Roman" w:hAnsi="Times New Roman"/>
          <w:sz w:val="24"/>
          <w:szCs w:val="24"/>
        </w:rPr>
        <w:t xml:space="preserve">You are to write an application that </w:t>
      </w:r>
    </w:p>
    <w:p w:rsidR="0051765F" w:rsidRPr="00A64DF3" w:rsidRDefault="0051765F" w:rsidP="0051765F">
      <w:pPr>
        <w:numPr>
          <w:ilvl w:val="0"/>
          <w:numId w:val="10"/>
        </w:numPr>
        <w:rPr>
          <w:sz w:val="24"/>
          <w:szCs w:val="24"/>
        </w:rPr>
      </w:pPr>
      <w:r w:rsidRPr="00A64DF3">
        <w:rPr>
          <w:sz w:val="24"/>
          <w:szCs w:val="24"/>
        </w:rPr>
        <w:t>Creates an array for 5 integers</w:t>
      </w:r>
    </w:p>
    <w:p w:rsidR="0051765F" w:rsidRPr="00A64DF3" w:rsidRDefault="0051765F" w:rsidP="0051765F">
      <w:pPr>
        <w:numPr>
          <w:ilvl w:val="0"/>
          <w:numId w:val="10"/>
        </w:numPr>
        <w:rPr>
          <w:sz w:val="24"/>
          <w:szCs w:val="24"/>
        </w:rPr>
      </w:pPr>
      <w:r w:rsidRPr="00A64DF3">
        <w:rPr>
          <w:sz w:val="24"/>
          <w:szCs w:val="24"/>
        </w:rPr>
        <w:t>Loops 5 times asking a user to enter an integer and storing it in the array</w:t>
      </w:r>
    </w:p>
    <w:p w:rsidR="0051765F" w:rsidRPr="00A64DF3" w:rsidRDefault="0051765F" w:rsidP="0051765F">
      <w:pPr>
        <w:numPr>
          <w:ilvl w:val="0"/>
          <w:numId w:val="10"/>
        </w:numPr>
        <w:rPr>
          <w:sz w:val="24"/>
          <w:szCs w:val="24"/>
        </w:rPr>
      </w:pPr>
      <w:r w:rsidRPr="00A64DF3">
        <w:rPr>
          <w:sz w:val="24"/>
          <w:szCs w:val="24"/>
        </w:rPr>
        <w:t>Read through the array and save the highest integer in a variable called max and the lowest in a variable called min</w:t>
      </w:r>
    </w:p>
    <w:p w:rsidR="0051765F" w:rsidRPr="00A64DF3" w:rsidRDefault="0051765F" w:rsidP="0051765F">
      <w:pPr>
        <w:numPr>
          <w:ilvl w:val="0"/>
          <w:numId w:val="10"/>
        </w:numPr>
        <w:rPr>
          <w:sz w:val="24"/>
          <w:szCs w:val="24"/>
        </w:rPr>
      </w:pPr>
      <w:r w:rsidRPr="00A64DF3">
        <w:rPr>
          <w:sz w:val="24"/>
          <w:szCs w:val="24"/>
        </w:rPr>
        <w:t>Display max and min</w:t>
      </w:r>
    </w:p>
    <w:p w:rsidR="0051765F" w:rsidRPr="00A64DF3" w:rsidRDefault="0051765F" w:rsidP="0051765F">
      <w:pPr>
        <w:ind w:left="1080"/>
        <w:rPr>
          <w:sz w:val="24"/>
          <w:szCs w:val="24"/>
        </w:rPr>
      </w:pPr>
    </w:p>
    <w:p w:rsidR="00AF325E" w:rsidRPr="00A64DF3" w:rsidRDefault="0051765F" w:rsidP="00AF325E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A64DF3">
        <w:rPr>
          <w:rFonts w:ascii="Times New Roman" w:hAnsi="Times New Roman"/>
          <w:sz w:val="24"/>
          <w:szCs w:val="24"/>
        </w:rPr>
        <w:t>You are to write a program in which the user enters a defined number of numbers between 1 and 100 and stores them in an array. After all the numbers are entered the program calculated and displays the square and cube of each number</w:t>
      </w:r>
    </w:p>
    <w:p w:rsidR="0051765F" w:rsidRPr="00A64DF3" w:rsidRDefault="0051765F" w:rsidP="0051765F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The user is prompted for how many numbers are to be entered. The valid number is used to create an empty array of that size.</w:t>
      </w:r>
    </w:p>
    <w:p w:rsidR="00B264E7" w:rsidRPr="00A64DF3" w:rsidRDefault="00B264E7" w:rsidP="0051765F">
      <w:pPr>
        <w:ind w:left="720"/>
        <w:rPr>
          <w:sz w:val="24"/>
          <w:szCs w:val="24"/>
        </w:rPr>
      </w:pPr>
    </w:p>
    <w:p w:rsidR="00B264E7" w:rsidRPr="00A64DF3" w:rsidRDefault="00B264E7" w:rsidP="0051765F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drawing>
          <wp:inline distT="0" distB="0" distL="0" distR="0">
            <wp:extent cx="2857500" cy="12001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E7" w:rsidRPr="00A64DF3" w:rsidRDefault="00B264E7" w:rsidP="0051765F">
      <w:pPr>
        <w:ind w:left="720"/>
        <w:rPr>
          <w:sz w:val="24"/>
          <w:szCs w:val="24"/>
        </w:rPr>
      </w:pPr>
    </w:p>
    <w:p w:rsidR="00B264E7" w:rsidRPr="00A64DF3" w:rsidRDefault="00B264E7" w:rsidP="0051765F">
      <w:pPr>
        <w:ind w:left="720"/>
        <w:rPr>
          <w:sz w:val="24"/>
          <w:szCs w:val="24"/>
        </w:rPr>
      </w:pPr>
    </w:p>
    <w:p w:rsidR="0051765F" w:rsidRPr="00A64DF3" w:rsidRDefault="00B264E7" w:rsidP="0051765F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  <w:r w:rsidRPr="00A64DF3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2828925" cy="12192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E7" w:rsidRPr="00A64DF3" w:rsidRDefault="00B264E7" w:rsidP="00B264E7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>Continue prompting the user to enter numbers until the array has been filled ie in this case 2 numbers between 1 and 100 have been entered.</w:t>
      </w:r>
    </w:p>
    <w:p w:rsidR="00B264E7" w:rsidRPr="00A64DF3" w:rsidRDefault="00B264E7" w:rsidP="0051765F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264E7" w:rsidRPr="00A64DF3" w:rsidRDefault="00B264E7" w:rsidP="00B264E7">
      <w:pPr>
        <w:ind w:left="720"/>
        <w:rPr>
          <w:sz w:val="24"/>
          <w:szCs w:val="24"/>
        </w:rPr>
      </w:pPr>
      <w:r w:rsidRPr="00A64DF3">
        <w:rPr>
          <w:sz w:val="24"/>
          <w:szCs w:val="24"/>
        </w:rPr>
        <w:t xml:space="preserve">Write another </w:t>
      </w:r>
      <w:r w:rsidRPr="00A64DF3">
        <w:rPr>
          <w:i/>
          <w:sz w:val="24"/>
          <w:szCs w:val="24"/>
        </w:rPr>
        <w:t>for</w:t>
      </w:r>
      <w:r w:rsidRPr="00A64DF3">
        <w:rPr>
          <w:sz w:val="24"/>
          <w:szCs w:val="24"/>
        </w:rPr>
        <w:t xml:space="preserve"> loop (same as the previous one) to process each number in the array ie </w:t>
      </w:r>
    </w:p>
    <w:p w:rsidR="00B264E7" w:rsidRPr="00A64DF3" w:rsidRDefault="00B264E7" w:rsidP="00B264E7">
      <w:pPr>
        <w:numPr>
          <w:ilvl w:val="1"/>
          <w:numId w:val="13"/>
        </w:numPr>
        <w:rPr>
          <w:sz w:val="24"/>
          <w:szCs w:val="24"/>
        </w:rPr>
      </w:pPr>
      <w:r w:rsidRPr="00A64DF3">
        <w:rPr>
          <w:sz w:val="24"/>
          <w:szCs w:val="24"/>
        </w:rPr>
        <w:t xml:space="preserve">get the first number from the array </w:t>
      </w:r>
    </w:p>
    <w:p w:rsidR="00B264E7" w:rsidRPr="00A64DF3" w:rsidRDefault="00B264E7" w:rsidP="00B264E7">
      <w:pPr>
        <w:numPr>
          <w:ilvl w:val="1"/>
          <w:numId w:val="13"/>
        </w:numPr>
        <w:rPr>
          <w:sz w:val="24"/>
          <w:szCs w:val="24"/>
        </w:rPr>
      </w:pPr>
      <w:r w:rsidRPr="00A64DF3">
        <w:rPr>
          <w:sz w:val="24"/>
          <w:szCs w:val="24"/>
        </w:rPr>
        <w:t>square it and cube it and display the results to 2 decimal places</w:t>
      </w:r>
    </w:p>
    <w:p w:rsidR="00B264E7" w:rsidRPr="00A64DF3" w:rsidRDefault="00B264E7" w:rsidP="00B264E7">
      <w:pPr>
        <w:rPr>
          <w:sz w:val="24"/>
          <w:szCs w:val="24"/>
        </w:rPr>
      </w:pPr>
    </w:p>
    <w:p w:rsidR="00B264E7" w:rsidRPr="00A64DF3" w:rsidRDefault="00B264E7" w:rsidP="00B264E7">
      <w:pPr>
        <w:pStyle w:val="BodyText"/>
        <w:rPr>
          <w:rFonts w:ascii="Times New Roman" w:hAnsi="Times New Roman"/>
          <w:szCs w:val="24"/>
        </w:rPr>
      </w:pPr>
    </w:p>
    <w:p w:rsidR="00B264E7" w:rsidRPr="00A64DF3" w:rsidRDefault="00B264E7" w:rsidP="00B264E7">
      <w:pPr>
        <w:pStyle w:val="BodyText"/>
        <w:ind w:firstLine="720"/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noProof/>
          <w:szCs w:val="24"/>
          <w:lang w:val="en-US" w:eastAsia="en-US" w:bidi="ta-IN"/>
        </w:rPr>
        <w:lastRenderedPageBreak/>
        <w:drawing>
          <wp:inline distT="0" distB="0" distL="0" distR="0">
            <wp:extent cx="2552700" cy="11811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E7" w:rsidRPr="00A64DF3" w:rsidRDefault="00B264E7" w:rsidP="00B264E7">
      <w:pPr>
        <w:pStyle w:val="BodyText"/>
        <w:rPr>
          <w:rFonts w:ascii="Times New Roman" w:hAnsi="Times New Roman"/>
          <w:szCs w:val="24"/>
        </w:rPr>
      </w:pPr>
    </w:p>
    <w:p w:rsidR="00B264E7" w:rsidRPr="00A64DF3" w:rsidRDefault="00B264E7" w:rsidP="00B264E7">
      <w:pPr>
        <w:pStyle w:val="BodyText"/>
        <w:ind w:firstLine="720"/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noProof/>
          <w:szCs w:val="24"/>
          <w:lang w:val="en-US" w:eastAsia="en-US" w:bidi="ta-IN"/>
        </w:rPr>
        <w:drawing>
          <wp:inline distT="0" distB="0" distL="0" distR="0">
            <wp:extent cx="2552700" cy="11811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5F" w:rsidRPr="00A64DF3" w:rsidRDefault="0065265F" w:rsidP="00B264E7">
      <w:pPr>
        <w:pStyle w:val="BodyText"/>
        <w:ind w:firstLine="720"/>
        <w:rPr>
          <w:rFonts w:ascii="Times New Roman" w:hAnsi="Times New Roman"/>
          <w:szCs w:val="24"/>
        </w:rPr>
      </w:pPr>
    </w:p>
    <w:p w:rsidR="0065265F" w:rsidRPr="00A64DF3" w:rsidRDefault="0065265F" w:rsidP="0065265F">
      <w:pPr>
        <w:pStyle w:val="ListParagraph"/>
        <w:numPr>
          <w:ilvl w:val="0"/>
          <w:numId w:val="9"/>
        </w:numPr>
        <w:spacing w:after="240"/>
        <w:jc w:val="both"/>
        <w:rPr>
          <w:rFonts w:ascii="Times New Roman" w:hAnsi="Times New Roman"/>
          <w:sz w:val="24"/>
          <w:szCs w:val="24"/>
        </w:rPr>
      </w:pPr>
      <w:r w:rsidRPr="00A64DF3">
        <w:rPr>
          <w:rFonts w:ascii="Times New Roman" w:hAnsi="Times New Roman"/>
          <w:sz w:val="24"/>
          <w:szCs w:val="24"/>
        </w:rPr>
        <w:t>You were asked to implement a program which will run on a PIC microcontroller. The basic operation of the program will be as follow.</w:t>
      </w:r>
    </w:p>
    <w:p w:rsidR="0065265F" w:rsidRPr="00A64DF3" w:rsidRDefault="0065265F" w:rsidP="0065265F">
      <w:pPr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 w:rsidRPr="00A64DF3">
        <w:rPr>
          <w:sz w:val="24"/>
          <w:szCs w:val="24"/>
        </w:rPr>
        <w:t>First the user will prompt to enter the number of elements that he will enter.</w:t>
      </w:r>
    </w:p>
    <w:p w:rsidR="0065265F" w:rsidRPr="00A64DF3" w:rsidRDefault="0065265F" w:rsidP="0065265F">
      <w:pPr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 w:rsidRPr="00A64DF3">
        <w:rPr>
          <w:sz w:val="24"/>
          <w:szCs w:val="24"/>
        </w:rPr>
        <w:t>Then the program will record all the numbers which user enters.</w:t>
      </w:r>
    </w:p>
    <w:p w:rsidR="0065265F" w:rsidRPr="00A64DF3" w:rsidRDefault="0065265F" w:rsidP="0065265F">
      <w:pPr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 w:rsidRPr="00A64DF3">
        <w:rPr>
          <w:sz w:val="24"/>
          <w:szCs w:val="24"/>
        </w:rPr>
        <w:t xml:space="preserve">At the end it will display all the elements as well as the Minimum, Maximum and the Average of the User Entered values. </w:t>
      </w:r>
    </w:p>
    <w:p w:rsidR="0065265F" w:rsidRPr="00A64DF3" w:rsidRDefault="0065265F" w:rsidP="0065265F">
      <w:pPr>
        <w:pStyle w:val="ListParagraph"/>
        <w:numPr>
          <w:ilvl w:val="0"/>
          <w:numId w:val="9"/>
        </w:numPr>
        <w:spacing w:after="240"/>
        <w:rPr>
          <w:rFonts w:ascii="Times New Roman" w:hAnsi="Times New Roman"/>
          <w:noProof/>
          <w:sz w:val="24"/>
          <w:szCs w:val="24"/>
        </w:rPr>
      </w:pPr>
      <w:r w:rsidRPr="00A64DF3">
        <w:rPr>
          <w:rFonts w:ascii="Times New Roman" w:hAnsi="Times New Roman"/>
          <w:noProof/>
          <w:sz w:val="24"/>
          <w:szCs w:val="24"/>
        </w:rPr>
        <w:t>As an software Engineer, you were assigned to develop a program to convert a positive integer to another base.</w:t>
      </w:r>
    </w:p>
    <w:p w:rsidR="0065265F" w:rsidRPr="00A64DF3" w:rsidRDefault="0065265F" w:rsidP="0065265F">
      <w:pPr>
        <w:numPr>
          <w:ilvl w:val="0"/>
          <w:numId w:val="18"/>
        </w:numPr>
        <w:spacing w:after="240"/>
        <w:ind w:left="1080"/>
        <w:rPr>
          <w:noProof/>
          <w:sz w:val="24"/>
          <w:szCs w:val="24"/>
        </w:rPr>
      </w:pPr>
      <w:r w:rsidRPr="00A64DF3">
        <w:rPr>
          <w:noProof/>
          <w:sz w:val="24"/>
          <w:szCs w:val="24"/>
        </w:rPr>
        <w:t>Basically the program will prompt for the user for a Number which he/she need to convert the base.</w:t>
      </w:r>
    </w:p>
    <w:p w:rsidR="0065265F" w:rsidRPr="00A64DF3" w:rsidRDefault="0065265F" w:rsidP="0065265F">
      <w:pPr>
        <w:numPr>
          <w:ilvl w:val="0"/>
          <w:numId w:val="18"/>
        </w:numPr>
        <w:spacing w:after="240"/>
        <w:ind w:left="1080"/>
        <w:rPr>
          <w:noProof/>
          <w:sz w:val="24"/>
          <w:szCs w:val="24"/>
        </w:rPr>
      </w:pPr>
      <w:r w:rsidRPr="00A64DF3">
        <w:rPr>
          <w:noProof/>
          <w:sz w:val="24"/>
          <w:szCs w:val="24"/>
        </w:rPr>
        <w:t>Then it will prompt for the base.</w:t>
      </w:r>
    </w:p>
    <w:p w:rsidR="0065265F" w:rsidRPr="00A64DF3" w:rsidRDefault="0065265F" w:rsidP="0065265F">
      <w:pPr>
        <w:numPr>
          <w:ilvl w:val="0"/>
          <w:numId w:val="18"/>
        </w:numPr>
        <w:spacing w:after="240"/>
        <w:ind w:left="1080"/>
        <w:rPr>
          <w:noProof/>
          <w:sz w:val="24"/>
          <w:szCs w:val="24"/>
        </w:rPr>
      </w:pPr>
      <w:r w:rsidRPr="00A64DF3">
        <w:rPr>
          <w:noProof/>
          <w:sz w:val="24"/>
          <w:szCs w:val="24"/>
        </w:rPr>
        <w:t>After the inputs the program should display the converted number in the required base.</w:t>
      </w:r>
    </w:p>
    <w:p w:rsidR="0065265F" w:rsidRPr="00A64DF3" w:rsidRDefault="0065265F" w:rsidP="0065265F">
      <w:pPr>
        <w:spacing w:after="240"/>
        <w:ind w:left="360"/>
        <w:rPr>
          <w:noProof/>
          <w:sz w:val="24"/>
          <w:szCs w:val="24"/>
        </w:rPr>
      </w:pPr>
      <w:r w:rsidRPr="00A64DF3">
        <w:rPr>
          <w:noProof/>
          <w:sz w:val="24"/>
          <w:szCs w:val="24"/>
        </w:rPr>
        <w:t>The program should execute as below.</w:t>
      </w:r>
    </w:p>
    <w:p w:rsidR="00A64DF3" w:rsidRPr="00A64DF3" w:rsidRDefault="00A64DF3" w:rsidP="0065265F">
      <w:pPr>
        <w:spacing w:after="240"/>
        <w:ind w:left="360"/>
        <w:rPr>
          <w:noProof/>
          <w:sz w:val="24"/>
          <w:szCs w:val="24"/>
        </w:rPr>
      </w:pPr>
      <w:r w:rsidRPr="00A64DF3">
        <w:rPr>
          <w:noProof/>
          <w:sz w:val="24"/>
          <w:szCs w:val="24"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73.85pt;margin-top:13.95pt;width:244.3pt;height:87.9pt;z-index: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 style="mso-fit-shape-to-text:t">
              <w:txbxContent>
                <w:p w:rsidR="00A64DF3" w:rsidRPr="00C21BCE" w:rsidRDefault="00A64DF3" w:rsidP="00A64DF3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b/>
                      <w:bCs/>
                      <w:szCs w:val="16"/>
                    </w:rPr>
                  </w:pPr>
                  <w:r w:rsidRPr="00C21BCE">
                    <w:rPr>
                      <w:rFonts w:ascii="Courier" w:hAnsi="Courier" w:cs="Courier"/>
                      <w:b/>
                      <w:szCs w:val="16"/>
                    </w:rPr>
                    <w:t xml:space="preserve">Number to be converted? </w:t>
                  </w:r>
                  <w:r w:rsidRPr="00C21BCE">
                    <w:rPr>
                      <w:rFonts w:ascii="Courier" w:hAnsi="Courier" w:cs="Courier"/>
                      <w:b/>
                      <w:bCs/>
                      <w:szCs w:val="16"/>
                    </w:rPr>
                    <w:t>10</w:t>
                  </w:r>
                </w:p>
                <w:p w:rsidR="00A64DF3" w:rsidRPr="00C21BCE" w:rsidRDefault="00A64DF3" w:rsidP="00A64DF3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b/>
                      <w:bCs/>
                      <w:szCs w:val="16"/>
                    </w:rPr>
                  </w:pPr>
                  <w:r w:rsidRPr="00C21BCE">
                    <w:rPr>
                      <w:rFonts w:ascii="Courier" w:hAnsi="Courier" w:cs="Courier"/>
                      <w:b/>
                      <w:szCs w:val="16"/>
                    </w:rPr>
                    <w:t xml:space="preserve">Base? </w:t>
                  </w:r>
                  <w:r w:rsidRPr="00C21BCE">
                    <w:rPr>
                      <w:rFonts w:ascii="Courier" w:hAnsi="Courier" w:cs="Courier"/>
                      <w:b/>
                      <w:bCs/>
                      <w:szCs w:val="16"/>
                    </w:rPr>
                    <w:t>2</w:t>
                  </w:r>
                </w:p>
                <w:p w:rsidR="00A64DF3" w:rsidRPr="00C21BCE" w:rsidRDefault="00A64DF3" w:rsidP="00A64DF3">
                  <w:pPr>
                    <w:spacing w:after="240"/>
                    <w:rPr>
                      <w:b/>
                      <w:noProof/>
                      <w:sz w:val="32"/>
                    </w:rPr>
                  </w:pPr>
                  <w:r w:rsidRPr="00C21BCE">
                    <w:rPr>
                      <w:rFonts w:ascii="Courier" w:hAnsi="Courier" w:cs="Courier"/>
                      <w:b/>
                      <w:szCs w:val="16"/>
                    </w:rPr>
                    <w:t>Converted number = 1010</w:t>
                  </w:r>
                </w:p>
                <w:p w:rsidR="00A64DF3" w:rsidRPr="00C21BCE" w:rsidRDefault="00A64DF3" w:rsidP="00A64DF3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b/>
                      <w:bCs/>
                      <w:szCs w:val="16"/>
                    </w:rPr>
                  </w:pPr>
                  <w:r w:rsidRPr="00C21BCE">
                    <w:rPr>
                      <w:rFonts w:ascii="Courier" w:hAnsi="Courier" w:cs="Courier"/>
                      <w:b/>
                      <w:szCs w:val="16"/>
                    </w:rPr>
                    <w:t xml:space="preserve">Number to be converted? </w:t>
                  </w:r>
                  <w:r w:rsidRPr="00C21BCE">
                    <w:rPr>
                      <w:rFonts w:ascii="Courier" w:hAnsi="Courier" w:cs="Courier"/>
                      <w:b/>
                      <w:bCs/>
                      <w:szCs w:val="16"/>
                    </w:rPr>
                    <w:t>128362</w:t>
                  </w:r>
                </w:p>
                <w:p w:rsidR="00A64DF3" w:rsidRPr="00C21BCE" w:rsidRDefault="00A64DF3" w:rsidP="00A64DF3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b/>
                      <w:bCs/>
                      <w:szCs w:val="16"/>
                    </w:rPr>
                  </w:pPr>
                  <w:r w:rsidRPr="00C21BCE">
                    <w:rPr>
                      <w:rFonts w:ascii="Courier" w:hAnsi="Courier" w:cs="Courier"/>
                      <w:b/>
                      <w:szCs w:val="16"/>
                    </w:rPr>
                    <w:t xml:space="preserve">Base? </w:t>
                  </w:r>
                  <w:r w:rsidRPr="00C21BCE">
                    <w:rPr>
                      <w:rFonts w:ascii="Courier" w:hAnsi="Courier" w:cs="Courier"/>
                      <w:b/>
                      <w:bCs/>
                      <w:szCs w:val="16"/>
                    </w:rPr>
                    <w:t>16</w:t>
                  </w:r>
                </w:p>
                <w:p w:rsidR="00A64DF3" w:rsidRPr="00C21BCE" w:rsidRDefault="00A64DF3" w:rsidP="00A64DF3">
                  <w:pPr>
                    <w:rPr>
                      <w:b/>
                      <w:sz w:val="32"/>
                    </w:rPr>
                  </w:pPr>
                  <w:r w:rsidRPr="00C21BCE">
                    <w:rPr>
                      <w:rFonts w:ascii="Courier" w:hAnsi="Courier" w:cs="Courier"/>
                      <w:b/>
                      <w:szCs w:val="16"/>
                    </w:rPr>
                    <w:t>Converted number = 1F56A</w:t>
                  </w:r>
                </w:p>
              </w:txbxContent>
            </v:textbox>
          </v:shape>
        </w:pict>
      </w:r>
    </w:p>
    <w:p w:rsidR="00A64DF3" w:rsidRPr="00A64DF3" w:rsidRDefault="00A64DF3" w:rsidP="0065265F">
      <w:pPr>
        <w:spacing w:after="240"/>
        <w:ind w:left="360"/>
        <w:rPr>
          <w:noProof/>
          <w:sz w:val="24"/>
          <w:szCs w:val="24"/>
        </w:rPr>
      </w:pPr>
    </w:p>
    <w:p w:rsidR="00A64DF3" w:rsidRPr="00A64DF3" w:rsidRDefault="00A64DF3" w:rsidP="0065265F">
      <w:pPr>
        <w:spacing w:after="240"/>
        <w:ind w:left="360"/>
        <w:rPr>
          <w:noProof/>
          <w:sz w:val="24"/>
          <w:szCs w:val="24"/>
        </w:rPr>
      </w:pPr>
    </w:p>
    <w:p w:rsidR="00A64DF3" w:rsidRPr="00A64DF3" w:rsidRDefault="00A64DF3" w:rsidP="0065265F">
      <w:pPr>
        <w:spacing w:after="240"/>
        <w:ind w:left="360"/>
        <w:rPr>
          <w:noProof/>
          <w:sz w:val="24"/>
          <w:szCs w:val="24"/>
        </w:rPr>
      </w:pPr>
    </w:p>
    <w:p w:rsidR="00A64DF3" w:rsidRPr="00A64DF3" w:rsidRDefault="00A64DF3" w:rsidP="0065265F">
      <w:pPr>
        <w:spacing w:after="240"/>
        <w:ind w:left="360"/>
        <w:rPr>
          <w:noProof/>
          <w:sz w:val="24"/>
          <w:szCs w:val="24"/>
        </w:rPr>
      </w:pPr>
    </w:p>
    <w:p w:rsidR="00626B26" w:rsidRPr="00A64DF3" w:rsidRDefault="00626B26" w:rsidP="00626B26">
      <w:pPr>
        <w:pStyle w:val="BodyText"/>
        <w:numPr>
          <w:ilvl w:val="0"/>
          <w:numId w:val="9"/>
        </w:numPr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szCs w:val="24"/>
        </w:rPr>
        <w:t>Write and test a method that returns the maximum of 3 integers. You can try</w:t>
      </w:r>
    </w:p>
    <w:p w:rsidR="00626B26" w:rsidRPr="00A64DF3" w:rsidRDefault="00626B26" w:rsidP="00626B26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szCs w:val="24"/>
        </w:rPr>
        <w:t xml:space="preserve">hard coding the integers in the program </w:t>
      </w:r>
    </w:p>
    <w:p w:rsidR="00626B26" w:rsidRPr="00A64DF3" w:rsidRDefault="00626B26" w:rsidP="00626B26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szCs w:val="24"/>
        </w:rPr>
        <w:t xml:space="preserve">have the user enter them </w:t>
      </w:r>
    </w:p>
    <w:p w:rsidR="00626B26" w:rsidRPr="00A64DF3" w:rsidRDefault="00626B26" w:rsidP="00626B26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szCs w:val="24"/>
        </w:rPr>
        <w:t>generate them randomly</w:t>
      </w:r>
    </w:p>
    <w:p w:rsidR="00626B26" w:rsidRPr="00A64DF3" w:rsidRDefault="00626B26" w:rsidP="00626B26">
      <w:pPr>
        <w:pStyle w:val="BodyText"/>
        <w:ind w:left="360"/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szCs w:val="24"/>
        </w:rPr>
        <w:t xml:space="preserve">The main method should pass the 3 integers to the method called </w:t>
      </w:r>
      <w:r w:rsidRPr="00A64DF3">
        <w:rPr>
          <w:rFonts w:ascii="Times New Roman" w:hAnsi="Times New Roman"/>
          <w:i/>
          <w:szCs w:val="24"/>
        </w:rPr>
        <w:t>maxOfThree</w:t>
      </w:r>
      <w:r w:rsidRPr="00A64DF3">
        <w:rPr>
          <w:rFonts w:ascii="Times New Roman" w:hAnsi="Times New Roman"/>
          <w:szCs w:val="24"/>
        </w:rPr>
        <w:t xml:space="preserve"> with the header:</w:t>
      </w:r>
    </w:p>
    <w:p w:rsidR="0065265F" w:rsidRPr="00A64DF3" w:rsidRDefault="00626B26" w:rsidP="0065265F">
      <w:pPr>
        <w:pStyle w:val="BodyText"/>
        <w:ind w:left="360"/>
        <w:rPr>
          <w:rFonts w:ascii="Times New Roman" w:hAnsi="Times New Roman"/>
          <w:szCs w:val="24"/>
        </w:rPr>
      </w:pPr>
      <w:r w:rsidRPr="00A64DF3">
        <w:rPr>
          <w:rFonts w:ascii="Times New Roman" w:hAnsi="Times New Roman"/>
          <w:szCs w:val="24"/>
        </w:rPr>
        <w:t>public static int maxOfThree(int int1, int int2, int int3)</w:t>
      </w:r>
    </w:p>
    <w:p w:rsidR="00626B26" w:rsidRPr="00A64DF3" w:rsidRDefault="00626B26" w:rsidP="00626B26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64DF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You are to design and develop a very simple class named </w:t>
      </w:r>
      <w:r w:rsidRPr="00A64DF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Adder</w:t>
      </w:r>
      <w:r w:rsidRPr="00A64DF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This class has two instance variables representing two numbers (doubles) that are added together. </w:t>
      </w:r>
    </w:p>
    <w:p w:rsidR="00626B26" w:rsidRPr="00A64DF3" w:rsidRDefault="00626B26" w:rsidP="00626B26">
      <w:pPr>
        <w:pStyle w:val="Heading3"/>
        <w:keepLines w:val="0"/>
        <w:numPr>
          <w:ilvl w:val="0"/>
          <w:numId w:val="15"/>
        </w:numPr>
        <w:spacing w:before="240" w:after="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64DF3">
        <w:rPr>
          <w:rFonts w:ascii="Times New Roman" w:hAnsi="Times New Roman" w:cs="Times New Roman"/>
          <w:b w:val="0"/>
          <w:color w:val="auto"/>
          <w:sz w:val="24"/>
          <w:szCs w:val="24"/>
        </w:rPr>
        <w:t>It should have a constructor that accepts the two numbers as parameters and assigns them to the instance variables.</w:t>
      </w:r>
    </w:p>
    <w:p w:rsidR="00626B26" w:rsidRPr="00A64DF3" w:rsidRDefault="00626B26" w:rsidP="00626B26">
      <w:pPr>
        <w:numPr>
          <w:ilvl w:val="0"/>
          <w:numId w:val="15"/>
        </w:numPr>
        <w:rPr>
          <w:sz w:val="24"/>
          <w:szCs w:val="24"/>
        </w:rPr>
      </w:pPr>
      <w:r w:rsidRPr="00A64DF3">
        <w:rPr>
          <w:sz w:val="24"/>
          <w:szCs w:val="24"/>
        </w:rPr>
        <w:t>It should have an addNumbers method that adds the two numbers together and displays the sum.</w:t>
      </w:r>
    </w:p>
    <w:p w:rsidR="00626B26" w:rsidRPr="00A64DF3" w:rsidRDefault="00626B26" w:rsidP="00626B26">
      <w:pPr>
        <w:ind w:left="360"/>
        <w:rPr>
          <w:sz w:val="24"/>
          <w:szCs w:val="24"/>
        </w:rPr>
      </w:pPr>
    </w:p>
    <w:p w:rsidR="00626B26" w:rsidRPr="00A64DF3" w:rsidRDefault="00626B26" w:rsidP="00626B26">
      <w:pPr>
        <w:ind w:firstLine="360"/>
        <w:rPr>
          <w:sz w:val="24"/>
          <w:szCs w:val="24"/>
        </w:rPr>
      </w:pPr>
      <w:r w:rsidRPr="00A64DF3">
        <w:rPr>
          <w:sz w:val="24"/>
          <w:szCs w:val="24"/>
        </w:rPr>
        <w:t xml:space="preserve">Write a driver program to test the class. Its main method should </w:t>
      </w:r>
    </w:p>
    <w:p w:rsidR="00626B26" w:rsidRPr="00A64DF3" w:rsidRDefault="00626B26" w:rsidP="00626B2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64DF3">
        <w:rPr>
          <w:sz w:val="24"/>
          <w:szCs w:val="24"/>
        </w:rPr>
        <w:t>prompt the user to enter 2 numbers</w:t>
      </w:r>
    </w:p>
    <w:p w:rsidR="00626B26" w:rsidRPr="00A64DF3" w:rsidRDefault="00626B26" w:rsidP="00626B2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64DF3">
        <w:rPr>
          <w:sz w:val="24"/>
          <w:szCs w:val="24"/>
        </w:rPr>
        <w:t>create an object of the Adder class (passing the numbers to the constructor)</w:t>
      </w:r>
    </w:p>
    <w:p w:rsidR="00626B26" w:rsidRPr="00A64DF3" w:rsidRDefault="00626B26" w:rsidP="00626B2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64DF3">
        <w:rPr>
          <w:sz w:val="24"/>
          <w:szCs w:val="24"/>
        </w:rPr>
        <w:t>call the addNumbers method</w:t>
      </w:r>
    </w:p>
    <w:p w:rsidR="00626B26" w:rsidRPr="00A64DF3" w:rsidRDefault="00626B26" w:rsidP="00626B26">
      <w:pPr>
        <w:pStyle w:val="BodyText"/>
        <w:ind w:left="720"/>
        <w:rPr>
          <w:rFonts w:ascii="Times New Roman" w:hAnsi="Times New Roman"/>
          <w:szCs w:val="24"/>
        </w:rPr>
      </w:pPr>
    </w:p>
    <w:p w:rsidR="00626B26" w:rsidRPr="00A64DF3" w:rsidRDefault="00626B26" w:rsidP="0065265F">
      <w:pPr>
        <w:pStyle w:val="BodyText"/>
        <w:ind w:left="720"/>
        <w:rPr>
          <w:rFonts w:ascii="Times New Roman" w:hAnsi="Times New Roman"/>
          <w:szCs w:val="24"/>
        </w:rPr>
      </w:pPr>
    </w:p>
    <w:sectPr w:rsidR="00626B26" w:rsidRPr="00A64DF3" w:rsidSect="00891E0D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277" w:rsidRDefault="006E2277" w:rsidP="00891E0D">
      <w:r>
        <w:separator/>
      </w:r>
    </w:p>
  </w:endnote>
  <w:endnote w:type="continuationSeparator" w:id="1">
    <w:p w:rsidR="006E2277" w:rsidRDefault="006E2277" w:rsidP="0089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57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E4D" w:rsidRDefault="004912DD">
        <w:pPr>
          <w:pStyle w:val="Footer"/>
          <w:jc w:val="right"/>
        </w:pPr>
        <w:r>
          <w:fldChar w:fldCharType="begin"/>
        </w:r>
        <w:r w:rsidR="00CA0E4D">
          <w:instrText xml:space="preserve"> PAGE   \* MERGEFORMAT </w:instrText>
        </w:r>
        <w:r>
          <w:fldChar w:fldCharType="separate"/>
        </w:r>
        <w:r w:rsidR="00A64D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1E0D" w:rsidRPr="00613E4E" w:rsidRDefault="00CA0E4D">
    <w:pPr>
      <w:pStyle w:val="Footer"/>
      <w:rPr>
        <w:rFonts w:ascii="Harlow Solid Italic" w:hAnsi="Harlow Solid Italic"/>
        <w:sz w:val="28"/>
        <w:szCs w:val="28"/>
      </w:rPr>
    </w:pPr>
    <w:r>
      <w:rPr>
        <w:noProof/>
        <w:lang w:bidi="ta-IN"/>
      </w:rPr>
      <w:drawing>
        <wp:inline distT="0" distB="0" distL="0" distR="0">
          <wp:extent cx="1438108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odl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970" cy="43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3E4E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277" w:rsidRDefault="006E2277" w:rsidP="00891E0D">
      <w:r>
        <w:separator/>
      </w:r>
    </w:p>
  </w:footnote>
  <w:footnote w:type="continuationSeparator" w:id="1">
    <w:p w:rsidR="006E2277" w:rsidRDefault="006E2277" w:rsidP="00891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4912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3" o:spid="_x0000_s2050" type="#_x0000_t75" style="position:absolute;margin-left:0;margin-top:0;width:523.15pt;height:159.4pt;z-index:-251657216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CA0E4D">
    <w:pPr>
      <w:pStyle w:val="Header"/>
    </w:pPr>
    <w:r>
      <w:rPr>
        <w:noProof/>
        <w:lang w:bidi="ta-IN"/>
      </w:rPr>
      <w:drawing>
        <wp:inline distT="0" distB="0" distL="0" distR="0">
          <wp:extent cx="6646545" cy="262255"/>
          <wp:effectExtent l="19050" t="0" r="20955" b="13779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2622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912D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4" o:spid="_x0000_s2051" type="#_x0000_t75" style="position:absolute;margin-left:0;margin-top:0;width:523.15pt;height:159.4pt;z-index:-251656192;mso-position-horizontal:center;mso-position-horizontal-relative:margin;mso-position-vertical:center;mso-position-vertical-relative:margin" o:allowincell="f">
          <v:imagedata r:id="rId2" o:title="moodle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4912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2" o:spid="_x0000_s2049" type="#_x0000_t75" style="position:absolute;margin-left:0;margin-top:0;width:523.15pt;height:159.4pt;z-index:-251658240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02"/>
    <w:multiLevelType w:val="hybridMultilevel"/>
    <w:tmpl w:val="A4608370"/>
    <w:lvl w:ilvl="0" w:tplc="37B21B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69A6883"/>
    <w:multiLevelType w:val="hybridMultilevel"/>
    <w:tmpl w:val="5164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207AC"/>
    <w:multiLevelType w:val="hybridMultilevel"/>
    <w:tmpl w:val="1200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D5E30"/>
    <w:multiLevelType w:val="hybridMultilevel"/>
    <w:tmpl w:val="7722E73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2B08D4"/>
    <w:multiLevelType w:val="hybridMultilevel"/>
    <w:tmpl w:val="97E6DAE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3D3454E"/>
    <w:multiLevelType w:val="hybridMultilevel"/>
    <w:tmpl w:val="30B0376C"/>
    <w:lvl w:ilvl="0" w:tplc="78F6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92183D"/>
    <w:multiLevelType w:val="hybridMultilevel"/>
    <w:tmpl w:val="C172CC38"/>
    <w:lvl w:ilvl="0" w:tplc="0114C972">
      <w:start w:val="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465BA"/>
    <w:multiLevelType w:val="hybridMultilevel"/>
    <w:tmpl w:val="BCA20B7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191F34"/>
    <w:multiLevelType w:val="hybridMultilevel"/>
    <w:tmpl w:val="BC68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D5918"/>
    <w:multiLevelType w:val="hybridMultilevel"/>
    <w:tmpl w:val="718EC0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1606F6"/>
    <w:multiLevelType w:val="hybridMultilevel"/>
    <w:tmpl w:val="52D6381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D3F4B"/>
    <w:multiLevelType w:val="hybridMultilevel"/>
    <w:tmpl w:val="B29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D6C9D"/>
    <w:multiLevelType w:val="hybridMultilevel"/>
    <w:tmpl w:val="0A942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C43706"/>
    <w:multiLevelType w:val="hybridMultilevel"/>
    <w:tmpl w:val="63AC44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C52EB3"/>
    <w:multiLevelType w:val="hybridMultilevel"/>
    <w:tmpl w:val="C57A94C8"/>
    <w:lvl w:ilvl="0" w:tplc="5002E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826A81"/>
    <w:multiLevelType w:val="hybridMultilevel"/>
    <w:tmpl w:val="6BDA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94C30"/>
    <w:multiLevelType w:val="hybridMultilevel"/>
    <w:tmpl w:val="308E199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673957"/>
    <w:multiLevelType w:val="hybridMultilevel"/>
    <w:tmpl w:val="D9FC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5"/>
  </w:num>
  <w:num w:numId="10">
    <w:abstractNumId w:val="4"/>
  </w:num>
  <w:num w:numId="11">
    <w:abstractNumId w:val="16"/>
  </w:num>
  <w:num w:numId="12">
    <w:abstractNumId w:val="9"/>
  </w:num>
  <w:num w:numId="13">
    <w:abstractNumId w:val="13"/>
  </w:num>
  <w:num w:numId="14">
    <w:abstractNumId w:val="7"/>
  </w:num>
  <w:num w:numId="15">
    <w:abstractNumId w:val="3"/>
  </w:num>
  <w:num w:numId="16">
    <w:abstractNumId w:val="10"/>
  </w:num>
  <w:num w:numId="17">
    <w:abstractNumId w:val="1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16E4"/>
    <w:rsid w:val="00092935"/>
    <w:rsid w:val="002119DA"/>
    <w:rsid w:val="00276DF5"/>
    <w:rsid w:val="002D6648"/>
    <w:rsid w:val="00304A35"/>
    <w:rsid w:val="003925B5"/>
    <w:rsid w:val="00395D04"/>
    <w:rsid w:val="004912DD"/>
    <w:rsid w:val="0051765F"/>
    <w:rsid w:val="00595063"/>
    <w:rsid w:val="00607D9D"/>
    <w:rsid w:val="00613E4E"/>
    <w:rsid w:val="006212D4"/>
    <w:rsid w:val="00626B26"/>
    <w:rsid w:val="006361FE"/>
    <w:rsid w:val="0065265F"/>
    <w:rsid w:val="006E2277"/>
    <w:rsid w:val="007D238D"/>
    <w:rsid w:val="007D680C"/>
    <w:rsid w:val="00801C03"/>
    <w:rsid w:val="00891E0D"/>
    <w:rsid w:val="00893588"/>
    <w:rsid w:val="008B47C8"/>
    <w:rsid w:val="009707F0"/>
    <w:rsid w:val="00982C7F"/>
    <w:rsid w:val="00983A7D"/>
    <w:rsid w:val="009F72A5"/>
    <w:rsid w:val="00A016E4"/>
    <w:rsid w:val="00A0481B"/>
    <w:rsid w:val="00A64DF3"/>
    <w:rsid w:val="00AE1294"/>
    <w:rsid w:val="00AF325E"/>
    <w:rsid w:val="00B264E7"/>
    <w:rsid w:val="00B8578A"/>
    <w:rsid w:val="00BA0C3B"/>
    <w:rsid w:val="00BC19AB"/>
    <w:rsid w:val="00BD4477"/>
    <w:rsid w:val="00C803AF"/>
    <w:rsid w:val="00C83224"/>
    <w:rsid w:val="00CA0E4D"/>
    <w:rsid w:val="00D73003"/>
    <w:rsid w:val="00D95134"/>
    <w:rsid w:val="00E07838"/>
    <w:rsid w:val="00E21A45"/>
    <w:rsid w:val="00E23D5E"/>
    <w:rsid w:val="00E74EB4"/>
    <w:rsid w:val="00EB4085"/>
    <w:rsid w:val="00EB5194"/>
    <w:rsid w:val="00F0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294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0D"/>
  </w:style>
  <w:style w:type="paragraph" w:styleId="Footer">
    <w:name w:val="footer"/>
    <w:basedOn w:val="Normal"/>
    <w:link w:val="Foot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0D"/>
  </w:style>
  <w:style w:type="paragraph" w:styleId="ListParagraph">
    <w:name w:val="List Paragraph"/>
    <w:basedOn w:val="Normal"/>
    <w:uiPriority w:val="34"/>
    <w:qFormat/>
    <w:rsid w:val="002119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E1294"/>
    <w:rPr>
      <w:rFonts w:ascii="Times New Roman" w:eastAsia="Times New Roman" w:hAnsi="Times New Roman" w:cs="Times New Roman"/>
      <w:b/>
      <w:sz w:val="32"/>
      <w:szCs w:val="20"/>
    </w:rPr>
  </w:style>
  <w:style w:type="paragraph" w:styleId="NormalWeb">
    <w:name w:val="Normal (Web)"/>
    <w:basedOn w:val="Normal"/>
    <w:unhideWhenUsed/>
    <w:rsid w:val="00E74EB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4EB4"/>
    <w:rPr>
      <w:b/>
      <w:bCs/>
    </w:rPr>
  </w:style>
  <w:style w:type="character" w:customStyle="1" w:styleId="ilad">
    <w:name w:val="il_ad"/>
    <w:basedOn w:val="DefaultParagraphFont"/>
    <w:rsid w:val="00E74EB4"/>
  </w:style>
  <w:style w:type="character" w:customStyle="1" w:styleId="style5">
    <w:name w:val="style5"/>
    <w:basedOn w:val="DefaultParagraphFont"/>
    <w:rsid w:val="00E74EB4"/>
  </w:style>
  <w:style w:type="paragraph" w:styleId="HTMLPreformatted">
    <w:name w:val="HTML Preformatted"/>
    <w:basedOn w:val="Normal"/>
    <w:link w:val="HTMLPreformattedChar"/>
    <w:uiPriority w:val="99"/>
    <w:rsid w:val="0098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A7D"/>
    <w:rPr>
      <w:rFonts w:ascii="Courier New" w:eastAsia="Times New Roman" w:hAnsi="Courier New" w:cs="Courier New"/>
      <w:sz w:val="20"/>
      <w:szCs w:val="20"/>
    </w:rPr>
  </w:style>
  <w:style w:type="character" w:customStyle="1" w:styleId="comulti2">
    <w:name w:val="comulti2"/>
    <w:basedOn w:val="DefaultParagraphFont"/>
    <w:rsid w:val="00092935"/>
    <w:rPr>
      <w:color w:val="3F7F5F"/>
      <w:sz w:val="18"/>
      <w:szCs w:val="18"/>
    </w:rPr>
  </w:style>
  <w:style w:type="paragraph" w:styleId="BodyText">
    <w:name w:val="Body Text"/>
    <w:basedOn w:val="Normal"/>
    <w:link w:val="BodyTextChar"/>
    <w:rsid w:val="00B264E7"/>
    <w:pPr>
      <w:spacing w:after="100" w:afterAutospacing="1"/>
    </w:pPr>
    <w:rPr>
      <w:rFonts w:ascii="Arial" w:hAnsi="Arial"/>
      <w:color w:val="000000"/>
      <w:sz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B264E7"/>
    <w:rPr>
      <w:rFonts w:ascii="Arial" w:eastAsia="Times New Roman" w:hAnsi="Arial" w:cs="Times New Roman"/>
      <w:color w:val="000000"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2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handike\Structured%20Programming\HNDI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HNDIT Word Template.dotx</Template>
  <TotalTime>21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chandike</dc:creator>
  <cp:lastModifiedBy>chandike</cp:lastModifiedBy>
  <cp:revision>7</cp:revision>
  <dcterms:created xsi:type="dcterms:W3CDTF">2014-11-20T14:42:00Z</dcterms:created>
  <dcterms:modified xsi:type="dcterms:W3CDTF">2014-11-20T15:22:00Z</dcterms:modified>
</cp:coreProperties>
</file>